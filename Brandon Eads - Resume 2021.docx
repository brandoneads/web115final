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1EF6928" w14:textId="77777777" w:rsidTr="00B84D5F">
        <w:tc>
          <w:tcPr>
            <w:tcW w:w="5008" w:type="dxa"/>
            <w:vAlign w:val="bottom"/>
          </w:tcPr>
          <w:p w14:paraId="447F0347" w14:textId="1ED84079" w:rsidR="00C84833" w:rsidRDefault="00AB1A08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6F0078A0954B4D9C8B55D2B073FE708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D60F4">
                  <w:t>Brandon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AE6888ECE33642E7B11957167188950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D60F4">
                  <w:t>Eads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93565C0" w14:textId="77777777" w:rsidTr="006D60F4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7AD8725" w14:textId="6CE701B6" w:rsidR="004E2970" w:rsidRPr="009D0878" w:rsidRDefault="00AB1A08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376AC7674EC48B0AF86D703DF97B17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D60F4">
                        <w:t xml:space="preserve">352 </w:t>
                      </w:r>
                      <w:proofErr w:type="spellStart"/>
                      <w:r w:rsidR="006D60F4">
                        <w:t>Essick</w:t>
                      </w:r>
                      <w:proofErr w:type="spellEnd"/>
                      <w:r w:rsidR="006D60F4">
                        <w:t xml:space="preserve"> Lane, Winston Salem, NC27127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72673C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9C800C" wp14:editId="2CE924D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3F6A2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26A7BE6" w14:textId="77777777" w:rsidTr="006D60F4">
              <w:sdt>
                <w:sdtPr>
                  <w:alias w:val="Enter phone:"/>
                  <w:tag w:val="Enter phone:"/>
                  <w:id w:val="-1849400302"/>
                  <w:placeholder>
                    <w:docPart w:val="AF2DA17C7BB94C8B9BBF718D5217641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08D4E43" w14:textId="416B32DB" w:rsidR="00932D92" w:rsidRPr="009D0878" w:rsidRDefault="006D60F4" w:rsidP="00932D92">
                      <w:pPr>
                        <w:pStyle w:val="ContactInfo"/>
                      </w:pPr>
                      <w:r>
                        <w:t>336-929-4376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800668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378688" wp14:editId="7830BFE2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26480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23114CB" w14:textId="77777777" w:rsidTr="006D60F4">
              <w:sdt>
                <w:sdtPr>
                  <w:alias w:val="Enter email:"/>
                  <w:tag w:val="Enter email:"/>
                  <w:id w:val="-675184368"/>
                  <w:placeholder>
                    <w:docPart w:val="975CCC91B2DA418C9047E7A9C741411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A1FF036" w14:textId="3F917FC6" w:rsidR="00932D92" w:rsidRPr="009D0878" w:rsidRDefault="006D60F4" w:rsidP="00932D92">
                      <w:pPr>
                        <w:pStyle w:val="ContactInfo"/>
                      </w:pPr>
                      <w:r>
                        <w:t>brandonleeeads@outlook.com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64F104D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3E2EF3" wp14:editId="499BDED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076E2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0A40AB8" w14:textId="77777777" w:rsidTr="006D60F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8D707C793104737817E597BF6954FC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FF779C6" w14:textId="38682D24" w:rsidR="00932D92" w:rsidRPr="009D0878" w:rsidRDefault="0058150A" w:rsidP="00932D92">
                      <w:pPr>
                        <w:pStyle w:val="ContactInfo"/>
                      </w:pPr>
                      <w:r>
                        <w:t>https:/www.linkedin.com/mwlite/in/brandon-eads-a367a164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4078C7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C0D1A5" wp14:editId="2F378FB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D8650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B9D05AC" w14:textId="77777777" w:rsidR="00D92B95" w:rsidRDefault="00D92B95" w:rsidP="009D3336">
            <w:pPr>
              <w:pStyle w:val="Header"/>
            </w:pPr>
          </w:p>
        </w:tc>
      </w:tr>
    </w:tbl>
    <w:p w14:paraId="484B0BC4" w14:textId="74C652FC" w:rsidR="00B84D5F" w:rsidRDefault="00B84D5F">
      <w:r w:rsidRPr="00B84D5F">
        <w:t xml:space="preserve">My current career objective is to become the best Front-End developer that I can be and eventually will expand my knowledge towards becoming a back-end developer. For many years, working in hardware, IT has given me the desire to expand my skill further into the developer industry.  </w:t>
      </w:r>
      <w:r w:rsidR="00A149C3">
        <w:t>I am c</w:t>
      </w:r>
      <w:r>
        <w:t>urrently doing a two-year Web development degree to achieve my objective and goal.</w:t>
      </w:r>
    </w:p>
    <w:p w14:paraId="18A1FCEC" w14:textId="300B9B21" w:rsidR="00C43D65" w:rsidRDefault="00B84D5F">
      <w:r>
        <w:t xml:space="preserve"> </w:t>
      </w:r>
    </w:p>
    <w:p w14:paraId="1970B7F6" w14:textId="417504DE" w:rsidR="00AD13CB" w:rsidRDefault="004D210E" w:rsidP="00AD13CB">
      <w:pPr>
        <w:pStyle w:val="Heading1"/>
      </w:pPr>
      <w:r>
        <w:t>Skills</w:t>
      </w:r>
      <w:r>
        <w:tab/>
      </w:r>
      <w:r>
        <w:tab/>
      </w:r>
      <w:r>
        <w:tab/>
      </w:r>
      <w:r>
        <w:tab/>
      </w:r>
      <w:r>
        <w:tab/>
      </w:r>
      <w:r>
        <w:tab/>
        <w:t>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008C39AA" w14:textId="77777777" w:rsidTr="00564951">
        <w:tc>
          <w:tcPr>
            <w:tcW w:w="4680" w:type="dxa"/>
          </w:tcPr>
          <w:p w14:paraId="144E241F" w14:textId="7F80646D" w:rsidR="005B1D68" w:rsidRDefault="0058150A" w:rsidP="00BC7376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Javascript</w:t>
            </w:r>
            <w:proofErr w:type="spellEnd"/>
          </w:p>
          <w:p w14:paraId="36B16C4B" w14:textId="7B999C62" w:rsidR="00752315" w:rsidRDefault="0058150A" w:rsidP="00BC7376">
            <w:pPr>
              <w:pStyle w:val="ListBullet"/>
              <w:numPr>
                <w:ilvl w:val="0"/>
                <w:numId w:val="4"/>
              </w:numPr>
            </w:pPr>
            <w:r>
              <w:t>HTML</w:t>
            </w:r>
          </w:p>
          <w:p w14:paraId="206595C1" w14:textId="77777777" w:rsidR="00C02273" w:rsidRDefault="00C02273" w:rsidP="00C02273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  <w:p w14:paraId="14CC853E" w14:textId="043AB65E" w:rsidR="004D210E" w:rsidRPr="004937AE" w:rsidRDefault="00C02273" w:rsidP="00C02273">
            <w:pPr>
              <w:pStyle w:val="ListBullet"/>
              <w:numPr>
                <w:ilvl w:val="0"/>
                <w:numId w:val="4"/>
              </w:numPr>
            </w:pPr>
            <w:r>
              <w:t>React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491B884" w14:textId="131A4834" w:rsidR="00752315" w:rsidRDefault="004D210E" w:rsidP="00BC7376">
            <w:pPr>
              <w:pStyle w:val="ListBullet"/>
            </w:pPr>
            <w:r>
              <w:t>Driven</w:t>
            </w:r>
          </w:p>
          <w:p w14:paraId="70FABB83" w14:textId="4D626A2B" w:rsidR="004D210E" w:rsidRDefault="004D210E" w:rsidP="004D210E">
            <w:pPr>
              <w:pStyle w:val="ListBullet"/>
            </w:pPr>
            <w:r>
              <w:t>Perseverance</w:t>
            </w:r>
          </w:p>
          <w:p w14:paraId="38BEEC84" w14:textId="77777777" w:rsidR="00752315" w:rsidRDefault="004D210E" w:rsidP="004D210E">
            <w:pPr>
              <w:pStyle w:val="ListBullet"/>
            </w:pPr>
            <w:r>
              <w:t>Teamwork</w:t>
            </w:r>
          </w:p>
          <w:p w14:paraId="25607599" w14:textId="5D5853D4" w:rsidR="004D210E" w:rsidRPr="004937AE" w:rsidRDefault="004D210E" w:rsidP="004D210E">
            <w:pPr>
              <w:pStyle w:val="ListBullet"/>
            </w:pPr>
            <w:r>
              <w:t>Creativity</w:t>
            </w:r>
          </w:p>
        </w:tc>
      </w:tr>
    </w:tbl>
    <w:p w14:paraId="1E8CE263" w14:textId="77777777" w:rsidR="005B1D68" w:rsidRDefault="00AB1A08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0E3E663FB6D44AFDA1597996586E133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1DD5A937" w14:textId="187773DC" w:rsidR="0023705D" w:rsidRPr="00D413F9" w:rsidRDefault="00CD45F9" w:rsidP="00D413F9">
      <w:pPr>
        <w:pStyle w:val="Heading3"/>
      </w:pPr>
      <w:r>
        <w:t xml:space="preserve">August </w:t>
      </w:r>
      <w:r w:rsidR="00D519A5">
        <w:t xml:space="preserve">2018 </w:t>
      </w:r>
      <w:r w:rsidR="00D519A5" w:rsidRPr="00D413F9">
        <w:t>–</w:t>
      </w:r>
      <w:r w:rsidR="00D413F9">
        <w:t xml:space="preserve"> </w:t>
      </w:r>
      <w:r>
        <w:t>current</w:t>
      </w:r>
    </w:p>
    <w:p w14:paraId="28C95945" w14:textId="49D85EC3" w:rsidR="0023705D" w:rsidRPr="00513EFC" w:rsidRDefault="00CD45F9" w:rsidP="00513EFC">
      <w:pPr>
        <w:pStyle w:val="Heading2"/>
      </w:pPr>
      <w:r>
        <w:t>Tier 3 Desktop Support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D210E">
        <w:rPr>
          <w:rStyle w:val="Emphasis"/>
        </w:rPr>
        <w:t>Old Domin</w:t>
      </w:r>
      <w:r>
        <w:rPr>
          <w:rStyle w:val="Emphasis"/>
        </w:rPr>
        <w:t>io</w:t>
      </w:r>
      <w:r w:rsidR="004D210E">
        <w:rPr>
          <w:rStyle w:val="Emphasis"/>
        </w:rPr>
        <w:t>n</w:t>
      </w:r>
      <w:r>
        <w:rPr>
          <w:rStyle w:val="Emphasis"/>
        </w:rPr>
        <w:t>, Thomasville, NC</w:t>
      </w:r>
    </w:p>
    <w:p w14:paraId="675E953F" w14:textId="39A48368" w:rsidR="00CD45F9" w:rsidRDefault="00CD45F9" w:rsidP="00CD45F9">
      <w:pPr>
        <w:pStyle w:val="ListParagraph"/>
        <w:numPr>
          <w:ilvl w:val="0"/>
          <w:numId w:val="13"/>
        </w:numPr>
      </w:pPr>
      <w:r>
        <w:t>Major responsibilities - an internal IT support, helps employees with IT technical problem.</w:t>
      </w:r>
    </w:p>
    <w:p w14:paraId="7752075E" w14:textId="30C08459" w:rsidR="00D519A5" w:rsidRDefault="00D519A5" w:rsidP="00CD45F9">
      <w:pPr>
        <w:pStyle w:val="ListParagraph"/>
        <w:numPr>
          <w:ilvl w:val="0"/>
          <w:numId w:val="13"/>
        </w:numPr>
      </w:pPr>
      <w:r>
        <w:t>Part of Security and Network team to resolve issues effecting proprietary software.</w:t>
      </w:r>
    </w:p>
    <w:p w14:paraId="4D92BEB1" w14:textId="1E5B19A7" w:rsidR="00D519A5" w:rsidRDefault="00D519A5" w:rsidP="00CD45F9">
      <w:pPr>
        <w:pStyle w:val="ListParagraph"/>
        <w:numPr>
          <w:ilvl w:val="0"/>
          <w:numId w:val="13"/>
        </w:numPr>
      </w:pPr>
      <w:r>
        <w:t>Managing documentation and procedure manual</w:t>
      </w:r>
      <w:r w:rsidR="004E3F23">
        <w:t>.</w:t>
      </w:r>
    </w:p>
    <w:p w14:paraId="2F14EBEA" w14:textId="77777777" w:rsidR="00C02273" w:rsidRDefault="00D519A5" w:rsidP="00C02273">
      <w:pPr>
        <w:pStyle w:val="ListParagraph"/>
        <w:numPr>
          <w:ilvl w:val="0"/>
          <w:numId w:val="13"/>
        </w:numPr>
      </w:pPr>
      <w:r>
        <w:t>Trainer</w:t>
      </w:r>
      <w:r w:rsidR="004E3F23">
        <w:t xml:space="preserve"> for the</w:t>
      </w:r>
      <w:r>
        <w:t xml:space="preserve"> new employees.</w:t>
      </w:r>
      <w:r w:rsidR="00C02273" w:rsidRPr="00C02273">
        <w:t xml:space="preserve"> </w:t>
      </w:r>
    </w:p>
    <w:p w14:paraId="212195DC" w14:textId="296B5E15" w:rsidR="00CD45F9" w:rsidRPr="00D413F9" w:rsidRDefault="00C02273" w:rsidP="00C02273">
      <w:pPr>
        <w:pStyle w:val="ListParagraph"/>
        <w:numPr>
          <w:ilvl w:val="0"/>
          <w:numId w:val="13"/>
        </w:numPr>
      </w:pPr>
      <w:r>
        <w:t>Achievement - Project lead on country-wide Windows 10 upgrade.</w:t>
      </w:r>
    </w:p>
    <w:p w14:paraId="725952A2" w14:textId="612AB04A" w:rsidR="00D413F9" w:rsidRPr="00D413F9" w:rsidRDefault="00C02273" w:rsidP="00D413F9">
      <w:pPr>
        <w:pStyle w:val="Heading3"/>
      </w:pPr>
      <w:r>
        <w:t>September 2016</w:t>
      </w:r>
      <w:r w:rsidR="00D413F9" w:rsidRPr="00D413F9">
        <w:t xml:space="preserve"> –</w:t>
      </w:r>
      <w:r w:rsidR="00D413F9">
        <w:t xml:space="preserve"> </w:t>
      </w:r>
      <w:r>
        <w:t>July 2018</w:t>
      </w:r>
    </w:p>
    <w:p w14:paraId="67C41386" w14:textId="75D3CB4E" w:rsidR="00D413F9" w:rsidRPr="00513EFC" w:rsidRDefault="00C02273" w:rsidP="00513EFC">
      <w:pPr>
        <w:pStyle w:val="Heading2"/>
      </w:pPr>
      <w:r>
        <w:t>IT Support Specialist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HAECO Americas, Greensboro, NC</w:t>
      </w:r>
    </w:p>
    <w:p w14:paraId="33180625" w14:textId="5B92A2C0" w:rsidR="00C02273" w:rsidRDefault="00C02273" w:rsidP="00C02273">
      <w:pPr>
        <w:pStyle w:val="ListParagraph"/>
        <w:numPr>
          <w:ilvl w:val="0"/>
          <w:numId w:val="14"/>
        </w:numPr>
      </w:pPr>
      <w:r>
        <w:t xml:space="preserve">Support </w:t>
      </w:r>
      <w:r w:rsidR="00050CFF">
        <w:t>all levels of technical and software problem.</w:t>
      </w:r>
    </w:p>
    <w:p w14:paraId="237A89B3" w14:textId="005A90D6" w:rsidR="00050CFF" w:rsidRDefault="00050CFF" w:rsidP="00C02273">
      <w:pPr>
        <w:pStyle w:val="ListParagraph"/>
        <w:numPr>
          <w:ilvl w:val="0"/>
          <w:numId w:val="14"/>
        </w:numPr>
      </w:pPr>
      <w:r>
        <w:t>Collaborate with network team to resolve network issues.</w:t>
      </w:r>
    </w:p>
    <w:p w14:paraId="5726A37B" w14:textId="42C396A2" w:rsidR="00050CFF" w:rsidRDefault="00050CFF" w:rsidP="00C02273">
      <w:pPr>
        <w:pStyle w:val="ListParagraph"/>
        <w:numPr>
          <w:ilvl w:val="0"/>
          <w:numId w:val="14"/>
        </w:numPr>
      </w:pPr>
      <w:r>
        <w:t>Managing Active Directory accounts, security, and distribution lists.</w:t>
      </w:r>
    </w:p>
    <w:p w14:paraId="4B274BC2" w14:textId="63262FC9" w:rsidR="00050CFF" w:rsidRDefault="00050CFF" w:rsidP="00C02273">
      <w:pPr>
        <w:pStyle w:val="ListParagraph"/>
        <w:numPr>
          <w:ilvl w:val="0"/>
          <w:numId w:val="14"/>
        </w:numPr>
      </w:pPr>
      <w:r>
        <w:t>Utilize LANDESK to image and re-image PCs.</w:t>
      </w:r>
    </w:p>
    <w:p w14:paraId="682DF37D" w14:textId="4B04240D" w:rsidR="00D413F9" w:rsidRDefault="00C02273" w:rsidP="00C02273">
      <w:pPr>
        <w:pStyle w:val="ListParagraph"/>
        <w:numPr>
          <w:ilvl w:val="0"/>
          <w:numId w:val="14"/>
        </w:numPr>
      </w:pPr>
      <w:r>
        <w:t>Recognition – Employee Spotlight of the Month, only to chosen employees and was published on social media.</w:t>
      </w:r>
    </w:p>
    <w:p w14:paraId="78E7E2CE" w14:textId="5145F310" w:rsidR="005563AF" w:rsidRDefault="00050CFF" w:rsidP="00C02273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Achievement – </w:t>
      </w:r>
      <w:r w:rsidRPr="00050CFF">
        <w:rPr>
          <w:lang w:val="en-AU"/>
        </w:rPr>
        <w:t>Implement</w:t>
      </w:r>
      <w:r>
        <w:rPr>
          <w:lang w:val="en-AU"/>
        </w:rPr>
        <w:t xml:space="preserve">ed and managed the </w:t>
      </w:r>
      <w:r w:rsidRPr="00050CFF">
        <w:rPr>
          <w:lang w:val="en-AU"/>
        </w:rPr>
        <w:t xml:space="preserve">technical documentation for the </w:t>
      </w:r>
      <w:r>
        <w:rPr>
          <w:lang w:val="en-AU"/>
        </w:rPr>
        <w:t xml:space="preserve">help desk </w:t>
      </w:r>
      <w:r w:rsidRPr="00050CFF">
        <w:rPr>
          <w:lang w:val="en-AU"/>
        </w:rPr>
        <w:t>departm</w:t>
      </w:r>
      <w:r>
        <w:rPr>
          <w:lang w:val="en-AU"/>
        </w:rPr>
        <w:t>ent.</w:t>
      </w:r>
    </w:p>
    <w:p w14:paraId="038A7C77" w14:textId="77777777" w:rsidR="005563AF" w:rsidRDefault="005563AF">
      <w:pPr>
        <w:rPr>
          <w:lang w:val="en-AU"/>
        </w:rPr>
      </w:pPr>
      <w:r>
        <w:rPr>
          <w:lang w:val="en-AU"/>
        </w:rPr>
        <w:br w:type="page"/>
      </w:r>
    </w:p>
    <w:p w14:paraId="3810D8A6" w14:textId="1095EF7B" w:rsidR="00050CFF" w:rsidRPr="00D413F9" w:rsidRDefault="005563AF" w:rsidP="00050CFF">
      <w:pPr>
        <w:pStyle w:val="Heading3"/>
      </w:pPr>
      <w:r>
        <w:lastRenderedPageBreak/>
        <w:t>august</w:t>
      </w:r>
      <w:r w:rsidR="00050CFF">
        <w:t xml:space="preserve"> 201</w:t>
      </w:r>
      <w:r>
        <w:t>4</w:t>
      </w:r>
      <w:r w:rsidR="00050CFF" w:rsidRPr="00D413F9">
        <w:t xml:space="preserve"> –</w:t>
      </w:r>
      <w:r w:rsidR="00050CFF">
        <w:t xml:space="preserve"> </w:t>
      </w:r>
      <w:r>
        <w:t>september</w:t>
      </w:r>
      <w:r w:rsidR="00050CFF">
        <w:t xml:space="preserve"> 201</w:t>
      </w:r>
      <w:r>
        <w:t>6</w:t>
      </w:r>
    </w:p>
    <w:p w14:paraId="79543969" w14:textId="64648718" w:rsidR="00050CFF" w:rsidRPr="00513EFC" w:rsidRDefault="005563AF" w:rsidP="00050CFF">
      <w:pPr>
        <w:pStyle w:val="Heading2"/>
      </w:pPr>
      <w:r>
        <w:t>Help Desk</w:t>
      </w:r>
      <w:r w:rsidR="00050CFF">
        <w:t xml:space="preserve"> Support</w:t>
      </w:r>
      <w:r>
        <w:t xml:space="preserve"> </w:t>
      </w:r>
      <w:r w:rsidR="00050CFF">
        <w:t>/</w:t>
      </w:r>
      <w:r w:rsidR="00050CFF" w:rsidRPr="00513EFC">
        <w:t xml:space="preserve"> </w:t>
      </w:r>
      <w:r w:rsidRPr="005563AF">
        <w:rPr>
          <w:rStyle w:val="Emphasis"/>
        </w:rPr>
        <w:t>Lowe’s</w:t>
      </w:r>
      <w:r w:rsidR="00050CFF">
        <w:rPr>
          <w:rStyle w:val="Emphasis"/>
        </w:rPr>
        <w:t>,</w:t>
      </w:r>
      <w:r>
        <w:rPr>
          <w:rStyle w:val="Emphasis"/>
        </w:rPr>
        <w:t xml:space="preserve"> Wilkesboro</w:t>
      </w:r>
      <w:r w:rsidR="00050CFF">
        <w:rPr>
          <w:rStyle w:val="Emphasis"/>
        </w:rPr>
        <w:t>, NC</w:t>
      </w:r>
    </w:p>
    <w:p w14:paraId="2F2B5A92" w14:textId="77777777" w:rsidR="00050CFF" w:rsidRDefault="00050CFF" w:rsidP="00050CFF">
      <w:pPr>
        <w:pStyle w:val="ListParagraph"/>
        <w:numPr>
          <w:ilvl w:val="0"/>
          <w:numId w:val="14"/>
        </w:numPr>
      </w:pPr>
      <w:r>
        <w:t>Support all levels of technical and software problem.</w:t>
      </w:r>
    </w:p>
    <w:p w14:paraId="1E6B91FB" w14:textId="6697E2C5" w:rsidR="005563AF" w:rsidRPr="005563AF" w:rsidRDefault="005563AF" w:rsidP="005563AF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Support Lowe’s </w:t>
      </w:r>
      <w:r>
        <w:t>proprietary software with the organization</w:t>
      </w:r>
    </w:p>
    <w:p w14:paraId="442767B7" w14:textId="5CCE0953" w:rsidR="005563AF" w:rsidRDefault="005563AF" w:rsidP="005563AF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Use Unix commands</w:t>
      </w:r>
      <w:r w:rsidR="00AD4782">
        <w:rPr>
          <w:lang w:val="en-AU"/>
        </w:rPr>
        <w:t xml:space="preserve"> to resolve problem at Lowe’s stores.</w:t>
      </w:r>
    </w:p>
    <w:p w14:paraId="67B93C60" w14:textId="170603D7" w:rsidR="00050CFF" w:rsidRPr="00050CFF" w:rsidRDefault="00050CFF" w:rsidP="005563AF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Achievement –</w:t>
      </w:r>
      <w:r w:rsidR="005563AF">
        <w:rPr>
          <w:lang w:val="en-AU"/>
        </w:rPr>
        <w:t xml:space="preserve"> Scored 86% resolution rate on incoming calls.</w:t>
      </w:r>
    </w:p>
    <w:p w14:paraId="45E2ED42" w14:textId="77777777" w:rsidR="0070237E" w:rsidRDefault="00AB1A08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08615009D21A493795EE95EBC613616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DB4D791" w14:textId="06446AA2" w:rsidR="0070237E" w:rsidRDefault="0058150A" w:rsidP="0070237E">
      <w:pPr>
        <w:pStyle w:val="Heading3"/>
      </w:pPr>
      <w:r>
        <w:t>08</w:t>
      </w:r>
      <w:r w:rsidR="0070237E">
        <w:t xml:space="preserve"> </w:t>
      </w:r>
      <w:r>
        <w:t>2020 till current</w:t>
      </w:r>
    </w:p>
    <w:p w14:paraId="0DBEA04F" w14:textId="1A382264" w:rsidR="0070237E" w:rsidRPr="00513EFC" w:rsidRDefault="00B84D5F" w:rsidP="00513EFC">
      <w:pPr>
        <w:pStyle w:val="Heading2"/>
      </w:pPr>
      <w:r>
        <w:t>Web Development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Guilford technical Community College</w:t>
      </w:r>
    </w:p>
    <w:sdt>
      <w:sdtPr>
        <w:alias w:val="Enter education details 1:"/>
        <w:tag w:val="Enter education details 1:"/>
        <w:id w:val="-1029101898"/>
        <w:placeholder>
          <w:docPart w:val="9D50F81724744A1D9936286038FDD6C4"/>
        </w:placeholder>
        <w:temporary/>
        <w:showingPlcHdr/>
        <w15:appearance w15:val="hidden"/>
      </w:sdtPr>
      <w:sdtEndPr/>
      <w:sdtContent>
        <w:p w14:paraId="6518A6E0" w14:textId="77777777" w:rsidR="0070237E" w:rsidRDefault="0070237E" w:rsidP="0070237E">
          <w:r w:rsidRPr="0070237E">
            <w:t>It’s okay to brag about your GPA, awards, and honors. Feel free to summarize your coursework too.</w:t>
          </w:r>
        </w:p>
      </w:sdtContent>
    </w:sdt>
    <w:p w14:paraId="7DC6D7B5" w14:textId="77777777" w:rsidR="0070237E" w:rsidRDefault="00AB1A08" w:rsidP="0070237E">
      <w:pPr>
        <w:pStyle w:val="Heading3"/>
      </w:pPr>
      <w:sdt>
        <w:sdtPr>
          <w:alias w:val="Enter month of school 2:"/>
          <w:tag w:val="Enter month of school 2:"/>
          <w:id w:val="-1382166607"/>
          <w:placeholder>
            <w:docPart w:val="55019BE673CC419FAA72FE2F28A77E50"/>
          </w:placeholder>
          <w:temporary/>
          <w:showingPlcHdr/>
          <w15:appearance w15:val="hidden"/>
        </w:sdtPr>
        <w:sdtEndPr/>
        <w:sdtContent>
          <w:r w:rsidR="0070237E" w:rsidRPr="0070237E">
            <w:t>MONTH</w:t>
          </w:r>
        </w:sdtContent>
      </w:sdt>
      <w:r w:rsidR="0070237E">
        <w:t xml:space="preserve"> </w:t>
      </w:r>
      <w:sdt>
        <w:sdtPr>
          <w:alias w:val="Enter year of school 2:"/>
          <w:tag w:val="Enter year of school 2:"/>
          <w:id w:val="695045988"/>
          <w:placeholder>
            <w:docPart w:val="24926016A72E473EBD6C4C0324EC73A7"/>
          </w:placeholder>
          <w:temporary/>
          <w:showingPlcHdr/>
          <w15:appearance w15:val="hidden"/>
        </w:sdtPr>
        <w:sdtEndPr/>
        <w:sdtContent>
          <w:r w:rsidR="0070237E" w:rsidRPr="0070237E">
            <w:t>YEAR</w:t>
          </w:r>
        </w:sdtContent>
      </w:sdt>
    </w:p>
    <w:p w14:paraId="504E3004" w14:textId="6E6F8A60" w:rsidR="0070237E" w:rsidRDefault="004D210E" w:rsidP="0070237E">
      <w:pPr>
        <w:pStyle w:val="Heading2"/>
      </w:pPr>
      <w:r>
        <w:t>High School Diploma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North Davidson High School, NC</w:t>
      </w:r>
    </w:p>
    <w:sdt>
      <w:sdtPr>
        <w:alias w:val="Enter education details 2:"/>
        <w:tag w:val="Enter education details 2:"/>
        <w:id w:val="-1845700774"/>
        <w:placeholder>
          <w:docPart w:val="A7D8FE4B93B043089F54A372DBB2E03B"/>
        </w:placeholder>
        <w:temporary/>
        <w:showingPlcHdr/>
        <w15:appearance w15:val="hidden"/>
      </w:sdtPr>
      <w:sdtEndPr/>
      <w:sdtContent>
        <w:p w14:paraId="6294EDA1" w14:textId="77777777" w:rsidR="0070237E" w:rsidRPr="0070237E" w:rsidRDefault="0070237E" w:rsidP="0070237E">
          <w:r w:rsidRPr="0070237E">
            <w:t>It’s okay to brag about your GPA, awards, and honors. Feel free to summarize your coursework too.</w:t>
          </w:r>
        </w:p>
      </w:sdtContent>
    </w:sdt>
    <w:p w14:paraId="066D3413" w14:textId="77777777" w:rsidR="00434074" w:rsidRDefault="00AB1A08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014CB038FAAD4E7DA20DC77A79B039DA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267376AD" w14:textId="77777777" w:rsidR="00BC7376" w:rsidRPr="00BC7376" w:rsidRDefault="00AB1A08" w:rsidP="00BC7376">
      <w:sdt>
        <w:sdtPr>
          <w:alias w:val="Enter activities description:"/>
          <w:tag w:val="Enter activities description:"/>
          <w:id w:val="1588346689"/>
          <w:placeholder>
            <w:docPart w:val="E33AE947D7A24A678C3AECFA24DBF293"/>
          </w:placeholder>
          <w:temporary/>
          <w:showingPlcHdr/>
          <w15:appearance w15:val="hidden"/>
        </w:sdtPr>
        <w:sdtEndPr/>
        <w:sdtContent>
          <w:r w:rsidR="00434074" w:rsidRPr="00434074">
            <w:t>Use this section to highlight your relevant passions, activities, and how you like to give back. It’s good to include Leadership and volunteer experience</w:t>
          </w:r>
          <w:r w:rsidR="00E232F0">
            <w:t>s</w:t>
          </w:r>
          <w:r w:rsidR="00434074" w:rsidRPr="00434074">
            <w:t xml:space="preserve"> here. Or show off important extras like publications, certifications, languages and more.</w:t>
          </w:r>
        </w:sdtContent>
      </w:sdt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D13F" w14:textId="77777777" w:rsidR="00AB1A08" w:rsidRDefault="00AB1A08" w:rsidP="00725803">
      <w:pPr>
        <w:spacing w:after="0"/>
      </w:pPr>
      <w:r>
        <w:separator/>
      </w:r>
    </w:p>
  </w:endnote>
  <w:endnote w:type="continuationSeparator" w:id="0">
    <w:p w14:paraId="72626B01" w14:textId="77777777" w:rsidR="00AB1A08" w:rsidRDefault="00AB1A0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F4696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25E2" w14:textId="77777777" w:rsidR="00AB1A08" w:rsidRDefault="00AB1A08" w:rsidP="00725803">
      <w:pPr>
        <w:spacing w:after="0"/>
      </w:pPr>
      <w:r>
        <w:separator/>
      </w:r>
    </w:p>
  </w:footnote>
  <w:footnote w:type="continuationSeparator" w:id="0">
    <w:p w14:paraId="5D528F30" w14:textId="77777777" w:rsidR="00AB1A08" w:rsidRDefault="00AB1A0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B92C63"/>
    <w:multiLevelType w:val="hybridMultilevel"/>
    <w:tmpl w:val="20BC1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C55F1C"/>
    <w:multiLevelType w:val="hybridMultilevel"/>
    <w:tmpl w:val="FA68E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F4"/>
    <w:rsid w:val="00025E77"/>
    <w:rsid w:val="00027312"/>
    <w:rsid w:val="00050CFF"/>
    <w:rsid w:val="000645F2"/>
    <w:rsid w:val="00082F03"/>
    <w:rsid w:val="000835A0"/>
    <w:rsid w:val="000934A2"/>
    <w:rsid w:val="001359C5"/>
    <w:rsid w:val="001B0955"/>
    <w:rsid w:val="001F1DD6"/>
    <w:rsid w:val="00227784"/>
    <w:rsid w:val="0023705D"/>
    <w:rsid w:val="00250A31"/>
    <w:rsid w:val="00251C13"/>
    <w:rsid w:val="002922D0"/>
    <w:rsid w:val="00340B03"/>
    <w:rsid w:val="00342185"/>
    <w:rsid w:val="00380AE7"/>
    <w:rsid w:val="003A6943"/>
    <w:rsid w:val="00410BA2"/>
    <w:rsid w:val="00434074"/>
    <w:rsid w:val="00463C3B"/>
    <w:rsid w:val="004937AE"/>
    <w:rsid w:val="004D210E"/>
    <w:rsid w:val="004E2970"/>
    <w:rsid w:val="004E3F23"/>
    <w:rsid w:val="005026DD"/>
    <w:rsid w:val="00513EFC"/>
    <w:rsid w:val="0052113B"/>
    <w:rsid w:val="005563AF"/>
    <w:rsid w:val="00564951"/>
    <w:rsid w:val="00573BF9"/>
    <w:rsid w:val="0058150A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D60F4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149C3"/>
    <w:rsid w:val="00AB1A08"/>
    <w:rsid w:val="00AD13CB"/>
    <w:rsid w:val="00AD3FD8"/>
    <w:rsid w:val="00AD4782"/>
    <w:rsid w:val="00B370A8"/>
    <w:rsid w:val="00B84D5F"/>
    <w:rsid w:val="00BC7376"/>
    <w:rsid w:val="00BD669A"/>
    <w:rsid w:val="00C02273"/>
    <w:rsid w:val="00C13F2B"/>
    <w:rsid w:val="00C43D65"/>
    <w:rsid w:val="00C84833"/>
    <w:rsid w:val="00C9044F"/>
    <w:rsid w:val="00CD45F9"/>
    <w:rsid w:val="00D2420D"/>
    <w:rsid w:val="00D30382"/>
    <w:rsid w:val="00D413F9"/>
    <w:rsid w:val="00D44E50"/>
    <w:rsid w:val="00D47A9F"/>
    <w:rsid w:val="00D519A5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A615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45B22"/>
  <w15:chartTrackingRefBased/>
  <w15:docId w15:val="{BF9D7F45-7972-4027-879B-19A0BCF8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g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0078A0954B4D9C8B55D2B073FE7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AEED-08C3-4863-A4A0-FAD22655A34C}"/>
      </w:docPartPr>
      <w:docPartBody>
        <w:p w:rsidR="006816FA" w:rsidRDefault="00471C7A">
          <w:pPr>
            <w:pStyle w:val="6F0078A0954B4D9C8B55D2B073FE7085"/>
          </w:pPr>
          <w:r>
            <w:t>First Name</w:t>
          </w:r>
        </w:p>
      </w:docPartBody>
    </w:docPart>
    <w:docPart>
      <w:docPartPr>
        <w:name w:val="AE6888ECE33642E7B119571671889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FC05-1B64-42E2-BE87-6C7905A3840D}"/>
      </w:docPartPr>
      <w:docPartBody>
        <w:p w:rsidR="006816FA" w:rsidRDefault="00471C7A">
          <w:pPr>
            <w:pStyle w:val="AE6888ECE33642E7B11957167188950A"/>
          </w:pPr>
          <w:r>
            <w:t>Last Name</w:t>
          </w:r>
        </w:p>
      </w:docPartBody>
    </w:docPart>
    <w:docPart>
      <w:docPartPr>
        <w:name w:val="A376AC7674EC48B0AF86D703DF97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9BB23-A9C4-4A18-9014-9BF53AB469C9}"/>
      </w:docPartPr>
      <w:docPartBody>
        <w:p w:rsidR="006816FA" w:rsidRDefault="00471C7A">
          <w:pPr>
            <w:pStyle w:val="A376AC7674EC48B0AF86D703DF97B177"/>
          </w:pPr>
          <w:r w:rsidRPr="009D0878">
            <w:t>Address</w:t>
          </w:r>
        </w:p>
      </w:docPartBody>
    </w:docPart>
    <w:docPart>
      <w:docPartPr>
        <w:name w:val="AF2DA17C7BB94C8B9BBF718D52176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48F15-6827-4761-98E8-4EAB2DD06F97}"/>
      </w:docPartPr>
      <w:docPartBody>
        <w:p w:rsidR="006816FA" w:rsidRDefault="00471C7A">
          <w:pPr>
            <w:pStyle w:val="AF2DA17C7BB94C8B9BBF718D5217641A"/>
          </w:pPr>
          <w:r w:rsidRPr="009D0878">
            <w:t>Phone</w:t>
          </w:r>
        </w:p>
      </w:docPartBody>
    </w:docPart>
    <w:docPart>
      <w:docPartPr>
        <w:name w:val="975CCC91B2DA418C9047E7A9C7414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B27D-FC50-43AC-99E3-CB729C22E358}"/>
      </w:docPartPr>
      <w:docPartBody>
        <w:p w:rsidR="006816FA" w:rsidRDefault="00471C7A">
          <w:pPr>
            <w:pStyle w:val="975CCC91B2DA418C9047E7A9C741411C"/>
          </w:pPr>
          <w:r w:rsidRPr="009D0878">
            <w:t>Email</w:t>
          </w:r>
        </w:p>
      </w:docPartBody>
    </w:docPart>
    <w:docPart>
      <w:docPartPr>
        <w:name w:val="A8D707C793104737817E597BF6954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3A243-FB2A-47F0-8F28-875A0D771FA9}"/>
      </w:docPartPr>
      <w:docPartBody>
        <w:p w:rsidR="006816FA" w:rsidRDefault="00471C7A">
          <w:pPr>
            <w:pStyle w:val="A8D707C793104737817E597BF6954FC1"/>
          </w:pPr>
          <w:r w:rsidRPr="009D0878">
            <w:t>LinkedIn Profile</w:t>
          </w:r>
        </w:p>
      </w:docPartBody>
    </w:docPart>
    <w:docPart>
      <w:docPartPr>
        <w:name w:val="0E3E663FB6D44AFDA1597996586E1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C521-1B42-4197-A5B0-C4D586B4BF2E}"/>
      </w:docPartPr>
      <w:docPartBody>
        <w:p w:rsidR="006816FA" w:rsidRDefault="00471C7A">
          <w:pPr>
            <w:pStyle w:val="0E3E663FB6D44AFDA1597996586E133F"/>
          </w:pPr>
          <w:r w:rsidRPr="00AD3FD8">
            <w:t>Experience</w:t>
          </w:r>
        </w:p>
      </w:docPartBody>
    </w:docPart>
    <w:docPart>
      <w:docPartPr>
        <w:name w:val="08615009D21A493795EE95EBC613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AE80-100D-40DA-A363-297444DEE85C}"/>
      </w:docPartPr>
      <w:docPartBody>
        <w:p w:rsidR="006816FA" w:rsidRDefault="00471C7A">
          <w:pPr>
            <w:pStyle w:val="08615009D21A493795EE95EBC6136161"/>
          </w:pPr>
          <w:r w:rsidRPr="0070237E">
            <w:t>Education</w:t>
          </w:r>
        </w:p>
      </w:docPartBody>
    </w:docPart>
    <w:docPart>
      <w:docPartPr>
        <w:name w:val="9D50F81724744A1D9936286038FD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DFF4-AEAB-4053-A4CD-2DBE93F27966}"/>
      </w:docPartPr>
      <w:docPartBody>
        <w:p w:rsidR="006816FA" w:rsidRDefault="00471C7A">
          <w:pPr>
            <w:pStyle w:val="9D50F81724744A1D9936286038FDD6C4"/>
          </w:pPr>
          <w:r w:rsidRPr="0070237E">
            <w:t>It’s okay to brag about your GPA, awards, and honors. Feel free to summarize your coursework too.</w:t>
          </w:r>
        </w:p>
      </w:docPartBody>
    </w:docPart>
    <w:docPart>
      <w:docPartPr>
        <w:name w:val="55019BE673CC419FAA72FE2F28A77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C97F-75CE-4E84-863B-6EBC53C18AA0}"/>
      </w:docPartPr>
      <w:docPartBody>
        <w:p w:rsidR="006816FA" w:rsidRDefault="00471C7A">
          <w:pPr>
            <w:pStyle w:val="55019BE673CC419FAA72FE2F28A77E50"/>
          </w:pPr>
          <w:r w:rsidRPr="0070237E">
            <w:t>MONTH</w:t>
          </w:r>
        </w:p>
      </w:docPartBody>
    </w:docPart>
    <w:docPart>
      <w:docPartPr>
        <w:name w:val="24926016A72E473EBD6C4C0324EC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3A9D-85B4-43D1-BB92-14FC440F90DC}"/>
      </w:docPartPr>
      <w:docPartBody>
        <w:p w:rsidR="006816FA" w:rsidRDefault="00471C7A">
          <w:pPr>
            <w:pStyle w:val="24926016A72E473EBD6C4C0324EC73A7"/>
          </w:pPr>
          <w:r w:rsidRPr="0070237E">
            <w:t>YEAR</w:t>
          </w:r>
        </w:p>
      </w:docPartBody>
    </w:docPart>
    <w:docPart>
      <w:docPartPr>
        <w:name w:val="A7D8FE4B93B043089F54A372DBB2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E75C-A3FF-441A-938A-5EDFEDE0D928}"/>
      </w:docPartPr>
      <w:docPartBody>
        <w:p w:rsidR="006816FA" w:rsidRDefault="00471C7A">
          <w:pPr>
            <w:pStyle w:val="A7D8FE4B93B043089F54A372DBB2E03B"/>
          </w:pPr>
          <w:r w:rsidRPr="0070237E">
            <w:t>It’s okay to brag about your GPA, awards, and honors. Feel free to summarize your coursework too.</w:t>
          </w:r>
        </w:p>
      </w:docPartBody>
    </w:docPart>
    <w:docPart>
      <w:docPartPr>
        <w:name w:val="014CB038FAAD4E7DA20DC77A79B03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7197-A281-46EC-8CED-711F158C7830}"/>
      </w:docPartPr>
      <w:docPartBody>
        <w:p w:rsidR="006816FA" w:rsidRDefault="00471C7A">
          <w:pPr>
            <w:pStyle w:val="014CB038FAAD4E7DA20DC77A79B039DA"/>
          </w:pPr>
          <w:r w:rsidRPr="00434074">
            <w:t>Activities</w:t>
          </w:r>
        </w:p>
      </w:docPartBody>
    </w:docPart>
    <w:docPart>
      <w:docPartPr>
        <w:name w:val="E33AE947D7A24A678C3AECFA24DBF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DD686-1C06-4B9E-8CF0-A3608BAEE85F}"/>
      </w:docPartPr>
      <w:docPartBody>
        <w:p w:rsidR="006816FA" w:rsidRDefault="00471C7A">
          <w:pPr>
            <w:pStyle w:val="E33AE947D7A24A678C3AECFA24DBF293"/>
          </w:pPr>
          <w:r w:rsidRPr="00434074">
            <w:t>Use this section to highlight your relevant passions, activities, and how you like to give back. It’s good to include Leadership and volunteer experience</w:t>
          </w:r>
          <w:r>
            <w:t>s</w:t>
          </w:r>
          <w:r w:rsidRPr="00434074">
            <w:t xml:space="preserve"> here. Or show off important extras like publications, certifications, languages and more.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F"/>
    <w:rsid w:val="00471C7A"/>
    <w:rsid w:val="006816FA"/>
    <w:rsid w:val="00A801EF"/>
    <w:rsid w:val="00A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0078A0954B4D9C8B55D2B073FE7085">
    <w:name w:val="6F0078A0954B4D9C8B55D2B073FE7085"/>
  </w:style>
  <w:style w:type="paragraph" w:customStyle="1" w:styleId="AE6888ECE33642E7B11957167188950A">
    <w:name w:val="AE6888ECE33642E7B11957167188950A"/>
  </w:style>
  <w:style w:type="paragraph" w:customStyle="1" w:styleId="A376AC7674EC48B0AF86D703DF97B177">
    <w:name w:val="A376AC7674EC48B0AF86D703DF97B177"/>
  </w:style>
  <w:style w:type="paragraph" w:customStyle="1" w:styleId="AF2DA17C7BB94C8B9BBF718D5217641A">
    <w:name w:val="AF2DA17C7BB94C8B9BBF718D5217641A"/>
  </w:style>
  <w:style w:type="paragraph" w:customStyle="1" w:styleId="975CCC91B2DA418C9047E7A9C741411C">
    <w:name w:val="975CCC91B2DA418C9047E7A9C741411C"/>
  </w:style>
  <w:style w:type="paragraph" w:customStyle="1" w:styleId="A8D707C793104737817E597BF6954FC1">
    <w:name w:val="A8D707C793104737817E597BF6954FC1"/>
  </w:style>
  <w:style w:type="paragraph" w:customStyle="1" w:styleId="0E3E663FB6D44AFDA1597996586E133F">
    <w:name w:val="0E3E663FB6D44AFDA1597996586E133F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8615009D21A493795EE95EBC6136161">
    <w:name w:val="08615009D21A493795EE95EBC6136161"/>
  </w:style>
  <w:style w:type="paragraph" w:customStyle="1" w:styleId="9D50F81724744A1D9936286038FDD6C4">
    <w:name w:val="9D50F81724744A1D9936286038FDD6C4"/>
  </w:style>
  <w:style w:type="paragraph" w:customStyle="1" w:styleId="55019BE673CC419FAA72FE2F28A77E50">
    <w:name w:val="55019BE673CC419FAA72FE2F28A77E50"/>
  </w:style>
  <w:style w:type="paragraph" w:customStyle="1" w:styleId="24926016A72E473EBD6C4C0324EC73A7">
    <w:name w:val="24926016A72E473EBD6C4C0324EC73A7"/>
  </w:style>
  <w:style w:type="paragraph" w:customStyle="1" w:styleId="A7D8FE4B93B043089F54A372DBB2E03B">
    <w:name w:val="A7D8FE4B93B043089F54A372DBB2E03B"/>
  </w:style>
  <w:style w:type="paragraph" w:customStyle="1" w:styleId="014CB038FAAD4E7DA20DC77A79B039DA">
    <w:name w:val="014CB038FAAD4E7DA20DC77A79B039DA"/>
  </w:style>
  <w:style w:type="paragraph" w:customStyle="1" w:styleId="E33AE947D7A24A678C3AECFA24DBF293">
    <w:name w:val="E33AE947D7A24A678C3AECFA24DBF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Brandon</Abstract>
  <CompanyAddress>352 Essick Lane, Winston Salem, NC27127</CompanyAddress>
  <CompanyPhone>336-929-4376</CompanyPhone>
  <CompanyFax/>
  <CompanyEmail>brandonleeeads@outlook.com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</dc:creator>
  <cp:keywords>https:/www.linkedin.com/mwlite/in/brandon-eads-a367a164</cp:keywords>
  <dc:description/>
  <cp:lastModifiedBy>B ose</cp:lastModifiedBy>
  <cp:revision>2</cp:revision>
  <dcterms:created xsi:type="dcterms:W3CDTF">2021-05-05T02:35:00Z</dcterms:created>
  <dcterms:modified xsi:type="dcterms:W3CDTF">2021-05-05T02:35:00Z</dcterms:modified>
  <cp:category>Eads</cp:category>
</cp:coreProperties>
</file>